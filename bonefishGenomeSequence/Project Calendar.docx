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900"/>
        <w:gridCol w:w="2500"/>
      </w:tblGrid>
      <w:tr w:rsidR="00F8354F" w14:paraId="6454116A" w14:textId="77777777" w:rsidTr="00F8354F">
        <w:trPr>
          <w:trHeight w:hRule="exact" w:val="1368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14:paraId="28A1F8B4" w14:textId="7ABE9191" w:rsidR="00F8354F" w:rsidRDefault="00FB6BBB">
            <w:pPr>
              <w:pStyle w:val="Month"/>
              <w:spacing w:after="40"/>
            </w:pPr>
            <w:r>
              <w:t>Days Left to Us…</w:t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68CEE5D5" w14:textId="77777777" w:rsidR="00F8354F" w:rsidRDefault="00804FC2">
            <w:pPr>
              <w:pStyle w:val="Year"/>
              <w:spacing w:after="4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FB6BBB">
              <w:t>2017</w:t>
            </w:r>
            <w:r>
              <w:fldChar w:fldCharType="end"/>
            </w:r>
          </w:p>
        </w:tc>
      </w:tr>
      <w:tr w:rsidR="00F8354F" w14:paraId="218A844D" w14:textId="77777777" w:rsidTr="00F8354F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14:paraId="082D0513" w14:textId="77777777" w:rsidR="00F8354F" w:rsidRDefault="00F8354F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14:paraId="42285D27" w14:textId="77777777" w:rsidR="00F8354F" w:rsidRDefault="00F8354F">
            <w:pPr>
              <w:pStyle w:val="NoSpacing"/>
            </w:pPr>
          </w:p>
        </w:tc>
      </w:tr>
    </w:tbl>
    <w:tbl>
      <w:tblPr>
        <w:tblStyle w:val="TableCalendar"/>
        <w:tblW w:w="4995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2097"/>
        <w:gridCol w:w="2097"/>
        <w:gridCol w:w="2097"/>
        <w:gridCol w:w="2097"/>
        <w:gridCol w:w="2097"/>
        <w:gridCol w:w="2097"/>
        <w:gridCol w:w="1794"/>
      </w:tblGrid>
      <w:tr w:rsidR="00FB6BBB" w14:paraId="2E54EBD4" w14:textId="77777777" w:rsidTr="00FB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sdt>
          <w:sdtPr>
            <w:id w:val="-1778867687"/>
            <w:placeholder>
              <w:docPart w:val="8AE5148D4FCC4A80B72C595F0FF96B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729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14:paraId="5A023D5C" w14:textId="77777777" w:rsidR="00F8354F" w:rsidRDefault="00804FC2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29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22F8E5E3" w14:textId="77777777" w:rsidR="00F8354F" w:rsidRDefault="00645AED">
            <w:pPr>
              <w:pStyle w:val="Days"/>
            </w:pPr>
            <w:sdt>
              <w:sdtPr>
                <w:id w:val="-1020851123"/>
                <w:placeholder>
                  <w:docPart w:val="44D1488DDF794E24976E3721D3AA558D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Monday</w:t>
                </w:r>
              </w:sdtContent>
            </w:sdt>
          </w:p>
        </w:tc>
        <w:tc>
          <w:tcPr>
            <w:tcW w:w="729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41980BC8" w14:textId="77777777" w:rsidR="00F8354F" w:rsidRDefault="00645AED">
            <w:pPr>
              <w:pStyle w:val="Days"/>
            </w:pPr>
            <w:sdt>
              <w:sdtPr>
                <w:id w:val="1121034790"/>
                <w:placeholder>
                  <w:docPart w:val="CFF2A8BF9EB34A3FA6D80F39A2A7914F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Tuesday</w:t>
                </w:r>
              </w:sdtContent>
            </w:sdt>
          </w:p>
        </w:tc>
        <w:tc>
          <w:tcPr>
            <w:tcW w:w="729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0108DB17" w14:textId="77777777" w:rsidR="00F8354F" w:rsidRDefault="00645AED">
            <w:pPr>
              <w:pStyle w:val="Days"/>
            </w:pPr>
            <w:sdt>
              <w:sdtPr>
                <w:id w:val="-328132386"/>
                <w:placeholder>
                  <w:docPart w:val="E2C1113A9A7A49329D329022940DFE3F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Wednesday</w:t>
                </w:r>
              </w:sdtContent>
            </w:sdt>
          </w:p>
        </w:tc>
        <w:tc>
          <w:tcPr>
            <w:tcW w:w="729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4BC9B641" w14:textId="77777777" w:rsidR="00F8354F" w:rsidRDefault="00645AED">
            <w:pPr>
              <w:pStyle w:val="Days"/>
            </w:pPr>
            <w:sdt>
              <w:sdtPr>
                <w:id w:val="1241452743"/>
                <w:placeholder>
                  <w:docPart w:val="3D7E63C3961C4002A4D5B171B6789742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Thursday</w:t>
                </w:r>
              </w:sdtContent>
            </w:sdt>
          </w:p>
        </w:tc>
        <w:tc>
          <w:tcPr>
            <w:tcW w:w="729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1461BE99" w14:textId="77777777" w:rsidR="00F8354F" w:rsidRDefault="00645AED">
            <w:pPr>
              <w:pStyle w:val="Days"/>
            </w:pPr>
            <w:sdt>
              <w:sdtPr>
                <w:id w:val="-65336403"/>
                <w:placeholder>
                  <w:docPart w:val="9FF61E4F280743BCBC4E0F62BE337F65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Friday</w:t>
                </w:r>
              </w:sdtContent>
            </w:sdt>
          </w:p>
        </w:tc>
        <w:tc>
          <w:tcPr>
            <w:tcW w:w="62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04D9B081" w14:textId="77777777" w:rsidR="00F8354F" w:rsidRDefault="00645AED">
            <w:pPr>
              <w:pStyle w:val="Days"/>
            </w:pPr>
            <w:sdt>
              <w:sdtPr>
                <w:id w:val="825547652"/>
                <w:placeholder>
                  <w:docPart w:val="BD8E1AE2912443E4913C08E07FB3F274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Saturday</w:t>
                </w:r>
              </w:sdtContent>
            </w:sdt>
          </w:p>
        </w:tc>
      </w:tr>
      <w:tr w:rsidR="00F8354F" w14:paraId="444A4A45" w14:textId="77777777" w:rsidTr="00FB6BBB">
        <w:trPr>
          <w:trHeight w:val="604"/>
        </w:trPr>
        <w:tc>
          <w:tcPr>
            <w:tcW w:w="729" w:type="pct"/>
            <w:tcBorders>
              <w:bottom w:val="nil"/>
            </w:tcBorders>
          </w:tcPr>
          <w:p w14:paraId="0AE7E8E1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FB6BBB">
              <w:instrText>Wednesday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729" w:type="pct"/>
            <w:tcBorders>
              <w:bottom w:val="nil"/>
            </w:tcBorders>
          </w:tcPr>
          <w:p w14:paraId="7DDDB070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FB6BBB">
              <w:instrText>Wednesday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FB6BB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29" w:type="pct"/>
            <w:tcBorders>
              <w:bottom w:val="nil"/>
            </w:tcBorders>
          </w:tcPr>
          <w:p w14:paraId="3CC6BB70" w14:textId="27DEACF5" w:rsidR="00F8354F" w:rsidRDefault="00FB6BBB">
            <w:pPr>
              <w:pStyle w:val="Dates"/>
            </w:pPr>
            <w:r>
              <w:t>1</w:t>
            </w:r>
            <w:r w:rsidR="00804FC2">
              <w:fldChar w:fldCharType="begin"/>
            </w:r>
            <w:r w:rsidR="00804FC2">
              <w:instrText xml:space="preserve"> IF </w:instrText>
            </w:r>
            <w:r w:rsidR="00804FC2">
              <w:fldChar w:fldCharType="begin"/>
            </w:r>
            <w:r w:rsidR="00804FC2">
              <w:instrText xml:space="preserve"> DocVariable MonthStart \@ dddd </w:instrText>
            </w:r>
            <w:r w:rsidR="00804FC2">
              <w:fldChar w:fldCharType="separate"/>
            </w:r>
            <w:r>
              <w:instrText>Wednesday</w:instrText>
            </w:r>
            <w:r w:rsidR="00804FC2">
              <w:fldChar w:fldCharType="end"/>
            </w:r>
            <w:r w:rsidR="00804FC2">
              <w:instrText xml:space="preserve"> = "Tuesday" 1 </w:instrText>
            </w:r>
            <w:r w:rsidR="00804FC2">
              <w:fldChar w:fldCharType="begin"/>
            </w:r>
            <w:r w:rsidR="00804FC2">
              <w:instrText xml:space="preserve"> IF </w:instrText>
            </w:r>
            <w:r w:rsidR="00804FC2">
              <w:fldChar w:fldCharType="begin"/>
            </w:r>
            <w:r w:rsidR="00804FC2">
              <w:instrText xml:space="preserve"> =B2 </w:instrText>
            </w:r>
            <w:r w:rsidR="00804FC2">
              <w:fldChar w:fldCharType="separate"/>
            </w:r>
            <w:r>
              <w:rPr>
                <w:noProof/>
              </w:rPr>
              <w:instrText>0</w:instrText>
            </w:r>
            <w:r w:rsidR="00804FC2">
              <w:fldChar w:fldCharType="end"/>
            </w:r>
            <w:r w:rsidR="00804FC2">
              <w:instrText xml:space="preserve"> &lt;&gt; 0 </w:instrText>
            </w:r>
            <w:r w:rsidR="00804FC2">
              <w:fldChar w:fldCharType="begin"/>
            </w:r>
            <w:r w:rsidR="00804FC2">
              <w:instrText xml:space="preserve"> =B2+1 </w:instrText>
            </w:r>
            <w:r w:rsidR="00804FC2">
              <w:fldChar w:fldCharType="separate"/>
            </w:r>
            <w:r w:rsidR="00804FC2">
              <w:rPr>
                <w:noProof/>
              </w:rPr>
              <w:instrText>2</w:instrText>
            </w:r>
            <w:r w:rsidR="00804FC2">
              <w:fldChar w:fldCharType="end"/>
            </w:r>
            <w:r w:rsidR="00804FC2">
              <w:instrText xml:space="preserve"> "" </w:instrText>
            </w:r>
            <w:r w:rsidR="00804FC2">
              <w:fldChar w:fldCharType="end"/>
            </w:r>
            <w:r w:rsidR="00804FC2">
              <w:fldChar w:fldCharType="end"/>
            </w:r>
          </w:p>
        </w:tc>
        <w:tc>
          <w:tcPr>
            <w:tcW w:w="729" w:type="pct"/>
            <w:tcBorders>
              <w:bottom w:val="nil"/>
            </w:tcBorders>
          </w:tcPr>
          <w:p w14:paraId="2F11902E" w14:textId="249DE8CE" w:rsidR="00F8354F" w:rsidRDefault="00FB6BBB">
            <w:pPr>
              <w:pStyle w:val="Dates"/>
            </w:pPr>
            <w:r>
              <w:t>2</w:t>
            </w:r>
          </w:p>
        </w:tc>
        <w:tc>
          <w:tcPr>
            <w:tcW w:w="729" w:type="pct"/>
            <w:tcBorders>
              <w:bottom w:val="nil"/>
            </w:tcBorders>
          </w:tcPr>
          <w:p w14:paraId="4FD4FC0B" w14:textId="58F8EA58" w:rsidR="00F8354F" w:rsidRDefault="00FB6BBB">
            <w:pPr>
              <w:pStyle w:val="Dates"/>
            </w:pPr>
            <w:r>
              <w:t>3</w:t>
            </w:r>
          </w:p>
        </w:tc>
        <w:tc>
          <w:tcPr>
            <w:tcW w:w="729" w:type="pct"/>
            <w:tcBorders>
              <w:bottom w:val="nil"/>
            </w:tcBorders>
          </w:tcPr>
          <w:p w14:paraId="38D608D7" w14:textId="6043250F" w:rsidR="00F8354F" w:rsidRDefault="00FB6BBB">
            <w:pPr>
              <w:pStyle w:val="Dates"/>
            </w:pPr>
            <w:r>
              <w:t>4</w:t>
            </w:r>
          </w:p>
        </w:tc>
        <w:tc>
          <w:tcPr>
            <w:tcW w:w="624" w:type="pct"/>
            <w:tcBorders>
              <w:bottom w:val="nil"/>
            </w:tcBorders>
          </w:tcPr>
          <w:p w14:paraId="061DE797" w14:textId="0AF18A4B" w:rsidR="00F8354F" w:rsidRDefault="00FB6BBB">
            <w:pPr>
              <w:pStyle w:val="Dates"/>
            </w:pPr>
            <w:r>
              <w:t>5</w:t>
            </w:r>
          </w:p>
        </w:tc>
      </w:tr>
      <w:tr w:rsidR="00F8354F" w14:paraId="031AA247" w14:textId="77777777" w:rsidTr="00FB6BBB">
        <w:trPr>
          <w:trHeight w:hRule="exact" w:val="1162"/>
        </w:trPr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71101EAB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12756BA7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0BB372E2" w14:textId="77777777" w:rsidR="00F8354F" w:rsidRDefault="00FB6BBB" w:rsidP="00FB6BBB">
            <w:pPr>
              <w:jc w:val="center"/>
            </w:pPr>
            <w:r>
              <w:t>TODAY’S</w:t>
            </w:r>
          </w:p>
          <w:p w14:paraId="3DAF9DF1" w14:textId="67DC708F" w:rsidR="00FB6BBB" w:rsidRDefault="00FB6BBB" w:rsidP="00FB6BBB">
            <w:pPr>
              <w:jc w:val="center"/>
            </w:pPr>
            <w:r>
              <w:t>MEETING</w:t>
            </w:r>
          </w:p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154AE9D7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75F994ED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02D32E4E" w14:textId="77777777" w:rsidR="00F8354F" w:rsidRDefault="00F8354F"/>
        </w:tc>
        <w:tc>
          <w:tcPr>
            <w:tcW w:w="624" w:type="pct"/>
            <w:tcBorders>
              <w:top w:val="nil"/>
              <w:bottom w:val="single" w:sz="4" w:space="0" w:color="BFBFBF" w:themeColor="background1" w:themeShade="BF"/>
            </w:tcBorders>
          </w:tcPr>
          <w:p w14:paraId="7AA41084" w14:textId="77777777" w:rsidR="00F8354F" w:rsidRDefault="00F8354F"/>
        </w:tc>
      </w:tr>
      <w:tr w:rsidR="00FB6BBB" w14:paraId="0A89AD09" w14:textId="77777777" w:rsidTr="00FB6BBB">
        <w:trPr>
          <w:trHeight w:val="604"/>
        </w:trPr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2FD02DD3" w14:textId="6F530A8D" w:rsidR="00F8354F" w:rsidRDefault="00FB6BBB">
            <w:pPr>
              <w:pStyle w:val="Dates"/>
            </w:pPr>
            <w:r>
              <w:t>6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607ABBB0" w14:textId="5FC8C2F9" w:rsidR="00F8354F" w:rsidRDefault="00FB6BBB">
            <w:pPr>
              <w:pStyle w:val="Dates"/>
            </w:pPr>
            <w:r>
              <w:t>7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5F7F3D15" w14:textId="33ECBF1F" w:rsidR="00F8354F" w:rsidRDefault="00FB6BBB">
            <w:pPr>
              <w:pStyle w:val="Dates"/>
            </w:pPr>
            <w:r>
              <w:t>8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2F5728EB" w14:textId="1719BD68" w:rsidR="00F8354F" w:rsidRDefault="00FB6BBB">
            <w:pPr>
              <w:pStyle w:val="Dates"/>
            </w:pPr>
            <w:r>
              <w:t>9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3DC9947D" w14:textId="6CF8EE2F" w:rsidR="00F8354F" w:rsidRDefault="00FB6BBB">
            <w:pPr>
              <w:pStyle w:val="Dates"/>
            </w:pPr>
            <w:r>
              <w:t>10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7952666F" w14:textId="7EE75A26" w:rsidR="00F8354F" w:rsidRDefault="00FB6BBB">
            <w:pPr>
              <w:pStyle w:val="Dates"/>
            </w:pPr>
            <w:r>
              <w:t>11</w:t>
            </w:r>
          </w:p>
        </w:tc>
        <w:tc>
          <w:tcPr>
            <w:tcW w:w="624" w:type="pct"/>
            <w:tcBorders>
              <w:bottom w:val="nil"/>
            </w:tcBorders>
            <w:shd w:val="clear" w:color="auto" w:fill="F7F7F7" w:themeFill="background2"/>
          </w:tcPr>
          <w:p w14:paraId="6930A729" w14:textId="7B4E3EA8" w:rsidR="00F8354F" w:rsidRDefault="00FB6BBB">
            <w:pPr>
              <w:pStyle w:val="Dates"/>
            </w:pPr>
            <w:r>
              <w:t>12</w:t>
            </w:r>
          </w:p>
        </w:tc>
      </w:tr>
      <w:tr w:rsidR="00FB6BBB" w14:paraId="130AFBAE" w14:textId="77777777" w:rsidTr="00FB6BBB">
        <w:trPr>
          <w:trHeight w:hRule="exact" w:val="1162"/>
        </w:trPr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EBFDD47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0198D0AD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E8A3531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727896B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2CFB366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5222EB1" w14:textId="77777777" w:rsidR="00F8354F" w:rsidRDefault="00F8354F"/>
        </w:tc>
        <w:tc>
          <w:tcPr>
            <w:tcW w:w="62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B65FF95" w14:textId="77777777" w:rsidR="00F8354F" w:rsidRDefault="00F8354F"/>
        </w:tc>
      </w:tr>
      <w:tr w:rsidR="00F8354F" w14:paraId="4048C614" w14:textId="77777777" w:rsidTr="00FB6BBB">
        <w:trPr>
          <w:trHeight w:val="604"/>
        </w:trPr>
        <w:tc>
          <w:tcPr>
            <w:tcW w:w="729" w:type="pct"/>
            <w:tcBorders>
              <w:bottom w:val="nil"/>
            </w:tcBorders>
          </w:tcPr>
          <w:p w14:paraId="27660220" w14:textId="23FE00D3" w:rsidR="00F8354F" w:rsidRDefault="00FB6BBB">
            <w:pPr>
              <w:pStyle w:val="Dates"/>
            </w:pPr>
            <w:r>
              <w:t>13</w:t>
            </w:r>
          </w:p>
        </w:tc>
        <w:tc>
          <w:tcPr>
            <w:tcW w:w="729" w:type="pct"/>
            <w:tcBorders>
              <w:bottom w:val="nil"/>
            </w:tcBorders>
          </w:tcPr>
          <w:p w14:paraId="0F6C5D25" w14:textId="4628169B" w:rsidR="00F8354F" w:rsidRDefault="00FB6BBB">
            <w:pPr>
              <w:pStyle w:val="Dates"/>
            </w:pPr>
            <w:r>
              <w:t>14</w:t>
            </w:r>
          </w:p>
        </w:tc>
        <w:tc>
          <w:tcPr>
            <w:tcW w:w="729" w:type="pct"/>
            <w:tcBorders>
              <w:bottom w:val="nil"/>
            </w:tcBorders>
          </w:tcPr>
          <w:p w14:paraId="4B3E0DE9" w14:textId="1D9FA1B9" w:rsidR="00F8354F" w:rsidRDefault="00FB6BBB">
            <w:pPr>
              <w:pStyle w:val="Dates"/>
            </w:pPr>
            <w:r>
              <w:t>15</w:t>
            </w:r>
          </w:p>
        </w:tc>
        <w:tc>
          <w:tcPr>
            <w:tcW w:w="729" w:type="pct"/>
            <w:tcBorders>
              <w:bottom w:val="nil"/>
            </w:tcBorders>
          </w:tcPr>
          <w:p w14:paraId="26A889B3" w14:textId="129A02AD" w:rsidR="00F8354F" w:rsidRDefault="00FB6BBB">
            <w:pPr>
              <w:pStyle w:val="Dates"/>
            </w:pPr>
            <w:r>
              <w:t>16</w:t>
            </w:r>
          </w:p>
        </w:tc>
        <w:tc>
          <w:tcPr>
            <w:tcW w:w="729" w:type="pct"/>
            <w:tcBorders>
              <w:bottom w:val="nil"/>
            </w:tcBorders>
          </w:tcPr>
          <w:p w14:paraId="2AB75AA4" w14:textId="0D4E6EB2" w:rsidR="00F8354F" w:rsidRDefault="00FB6BBB">
            <w:pPr>
              <w:pStyle w:val="Dates"/>
            </w:pPr>
            <w:r>
              <w:t>17</w:t>
            </w:r>
          </w:p>
        </w:tc>
        <w:tc>
          <w:tcPr>
            <w:tcW w:w="729" w:type="pct"/>
            <w:tcBorders>
              <w:bottom w:val="nil"/>
            </w:tcBorders>
          </w:tcPr>
          <w:p w14:paraId="571D0B69" w14:textId="11A6A09F" w:rsidR="00F8354F" w:rsidRDefault="00FB6BBB">
            <w:pPr>
              <w:pStyle w:val="Dates"/>
            </w:pPr>
            <w:r>
              <w:t>18</w:t>
            </w:r>
          </w:p>
        </w:tc>
        <w:tc>
          <w:tcPr>
            <w:tcW w:w="624" w:type="pct"/>
            <w:tcBorders>
              <w:bottom w:val="nil"/>
            </w:tcBorders>
          </w:tcPr>
          <w:p w14:paraId="104BA014" w14:textId="07E8DA3C" w:rsidR="00F8354F" w:rsidRDefault="00FB6BBB">
            <w:pPr>
              <w:pStyle w:val="Dates"/>
            </w:pPr>
            <w:r>
              <w:t>19</w:t>
            </w:r>
          </w:p>
        </w:tc>
      </w:tr>
      <w:tr w:rsidR="00F8354F" w14:paraId="7E61EA14" w14:textId="77777777" w:rsidTr="00FB6BBB">
        <w:trPr>
          <w:trHeight w:hRule="exact" w:val="1162"/>
        </w:trPr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42E3CA8D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37DE6288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6976D70B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0F24A075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0B2C6BB8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</w:tcPr>
          <w:p w14:paraId="422D22B2" w14:textId="77777777" w:rsidR="00F8354F" w:rsidRDefault="00F8354F"/>
        </w:tc>
        <w:tc>
          <w:tcPr>
            <w:tcW w:w="624" w:type="pct"/>
            <w:tcBorders>
              <w:top w:val="nil"/>
              <w:bottom w:val="single" w:sz="4" w:space="0" w:color="BFBFBF" w:themeColor="background1" w:themeShade="BF"/>
            </w:tcBorders>
          </w:tcPr>
          <w:p w14:paraId="5898F0FC" w14:textId="77777777" w:rsidR="00F8354F" w:rsidRDefault="00F8354F"/>
        </w:tc>
      </w:tr>
      <w:tr w:rsidR="00FB6BBB" w14:paraId="41540469" w14:textId="77777777" w:rsidTr="00FB6BBB">
        <w:trPr>
          <w:trHeight w:val="604"/>
        </w:trPr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0D5E0F1C" w14:textId="457BCB0F" w:rsidR="00F8354F" w:rsidRDefault="00FB6BBB">
            <w:pPr>
              <w:pStyle w:val="Dates"/>
            </w:pPr>
            <w:r>
              <w:t>20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6C7652CD" w14:textId="6BAD1CE9" w:rsidR="00F8354F" w:rsidRDefault="00FB6BBB">
            <w:pPr>
              <w:pStyle w:val="Dates"/>
            </w:pPr>
            <w:r>
              <w:t>21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12537411" w14:textId="21DA20F5" w:rsidR="00F8354F" w:rsidRDefault="00FB6BBB">
            <w:pPr>
              <w:pStyle w:val="Dates"/>
            </w:pPr>
            <w:r>
              <w:t>22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269871BD" w14:textId="6DD03A71" w:rsidR="00F8354F" w:rsidRDefault="00FB6BBB">
            <w:pPr>
              <w:pStyle w:val="Dates"/>
            </w:pPr>
            <w:r>
              <w:t>23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41503707" w14:textId="0B7324A7" w:rsidR="00F8354F" w:rsidRDefault="00FB6BBB">
            <w:pPr>
              <w:pStyle w:val="Dates"/>
            </w:pPr>
            <w:r>
              <w:t>24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3D5BD971" w14:textId="5F621938" w:rsidR="00F8354F" w:rsidRDefault="00F8354F">
            <w:pPr>
              <w:pStyle w:val="Dates"/>
            </w:pPr>
          </w:p>
        </w:tc>
        <w:tc>
          <w:tcPr>
            <w:tcW w:w="624" w:type="pct"/>
            <w:tcBorders>
              <w:bottom w:val="nil"/>
            </w:tcBorders>
            <w:shd w:val="clear" w:color="auto" w:fill="F7F7F7" w:themeFill="background2"/>
          </w:tcPr>
          <w:p w14:paraId="07B18BFC" w14:textId="516E689D" w:rsidR="00F8354F" w:rsidRDefault="00F8354F">
            <w:pPr>
              <w:pStyle w:val="Dates"/>
            </w:pPr>
          </w:p>
        </w:tc>
      </w:tr>
      <w:tr w:rsidR="00FB6BBB" w14:paraId="632FE761" w14:textId="77777777" w:rsidTr="00FB6BBB">
        <w:trPr>
          <w:trHeight w:hRule="exact" w:val="1162"/>
        </w:trPr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F39FD05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EAC9097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D33E0A6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0A3E1A72" w14:textId="77777777" w:rsidR="00F8354F" w:rsidRDefault="00F8354F"/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5F44399" w14:textId="77777777" w:rsidR="00F8354F" w:rsidRDefault="00FB6BBB" w:rsidP="00FB6BBB">
            <w:pPr>
              <w:jc w:val="center"/>
            </w:pPr>
            <w:r>
              <w:t>PROJECT</w:t>
            </w:r>
          </w:p>
          <w:p w14:paraId="0B894E99" w14:textId="3CECE964" w:rsidR="00FB6BBB" w:rsidRDefault="00FB6BBB" w:rsidP="00FB6BBB">
            <w:pPr>
              <w:jc w:val="center"/>
            </w:pPr>
            <w:r>
              <w:t>DUE</w:t>
            </w:r>
          </w:p>
        </w:tc>
        <w:tc>
          <w:tcPr>
            <w:tcW w:w="7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990C7D" w14:textId="77777777" w:rsidR="00F8354F" w:rsidRDefault="00F8354F"/>
        </w:tc>
        <w:tc>
          <w:tcPr>
            <w:tcW w:w="62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380E722" w14:textId="77777777" w:rsidR="00F8354F" w:rsidRDefault="00F8354F"/>
        </w:tc>
      </w:tr>
      <w:tr w:rsidR="00FB6BBB" w14:paraId="2E23CFDC" w14:textId="77777777" w:rsidTr="00FB6BBB">
        <w:trPr>
          <w:trHeight w:val="604"/>
        </w:trPr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5E3CEC8C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FB6BB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624BA560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FB6BB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0B145102" w14:textId="77777777" w:rsidR="00F8354F" w:rsidRDefault="00F8354F">
            <w:pPr>
              <w:pStyle w:val="Dates"/>
            </w:pP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25747A3E" w14:textId="77777777" w:rsidR="00F8354F" w:rsidRDefault="00F8354F">
            <w:pPr>
              <w:pStyle w:val="Dates"/>
            </w:pP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00825F10" w14:textId="77777777" w:rsidR="00F8354F" w:rsidRDefault="00F8354F">
            <w:pPr>
              <w:pStyle w:val="Dates"/>
            </w:pPr>
          </w:p>
        </w:tc>
        <w:tc>
          <w:tcPr>
            <w:tcW w:w="729" w:type="pct"/>
            <w:tcBorders>
              <w:bottom w:val="nil"/>
            </w:tcBorders>
            <w:shd w:val="clear" w:color="auto" w:fill="F7F7F7" w:themeFill="background2"/>
          </w:tcPr>
          <w:p w14:paraId="2485A7AE" w14:textId="77777777" w:rsidR="00F8354F" w:rsidRDefault="00F8354F">
            <w:pPr>
              <w:pStyle w:val="Dates"/>
            </w:pPr>
          </w:p>
        </w:tc>
        <w:tc>
          <w:tcPr>
            <w:tcW w:w="624" w:type="pct"/>
            <w:tcBorders>
              <w:bottom w:val="nil"/>
            </w:tcBorders>
            <w:shd w:val="clear" w:color="auto" w:fill="F7F7F7" w:themeFill="background2"/>
          </w:tcPr>
          <w:p w14:paraId="367E80E6" w14:textId="77777777" w:rsidR="00F8354F" w:rsidRDefault="00F8354F">
            <w:pPr>
              <w:pStyle w:val="Dates"/>
            </w:pPr>
          </w:p>
        </w:tc>
      </w:tr>
    </w:tbl>
    <w:tbl>
      <w:tblPr>
        <w:tblStyle w:val="PlainTable4"/>
        <w:tblW w:w="5000" w:type="pct"/>
        <w:tblCellMar>
          <w:top w:w="216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3649"/>
        <w:gridCol w:w="3583"/>
        <w:gridCol w:w="3584"/>
        <w:gridCol w:w="3584"/>
      </w:tblGrid>
      <w:tr w:rsidR="00F8354F" w14:paraId="5AF60A25" w14:textId="77777777" w:rsidTr="00F8354F">
        <w:trPr>
          <w:trHeight w:hRule="exact" w:val="1881"/>
        </w:trPr>
        <w:tc>
          <w:tcPr>
            <w:tcW w:w="3649" w:type="dxa"/>
            <w:tcMar>
              <w:left w:w="0" w:type="dxa"/>
            </w:tcMar>
          </w:tcPr>
          <w:p w14:paraId="6F1B1E25" w14:textId="4034F303" w:rsidR="00F8354F" w:rsidRDefault="00F8354F">
            <w:pPr>
              <w:pStyle w:val="Heading1"/>
              <w:spacing w:after="40"/>
              <w:outlineLvl w:val="0"/>
            </w:pPr>
          </w:p>
        </w:tc>
        <w:tc>
          <w:tcPr>
            <w:tcW w:w="3583" w:type="dxa"/>
          </w:tcPr>
          <w:p w14:paraId="5031CF86" w14:textId="56BCA1C8" w:rsidR="00F8354F" w:rsidRDefault="00F8354F">
            <w:pPr>
              <w:spacing w:after="40"/>
            </w:pPr>
            <w:bookmarkStart w:id="0" w:name="_GoBack"/>
            <w:bookmarkEnd w:id="0"/>
          </w:p>
        </w:tc>
        <w:tc>
          <w:tcPr>
            <w:tcW w:w="3584" w:type="dxa"/>
          </w:tcPr>
          <w:p w14:paraId="21F316BB" w14:textId="5D84A9B5" w:rsidR="00F8354F" w:rsidRDefault="00F8354F">
            <w:pPr>
              <w:pStyle w:val="Heading2"/>
              <w:spacing w:after="40"/>
              <w:outlineLvl w:val="1"/>
            </w:pPr>
          </w:p>
          <w:p w14:paraId="05BBCF9D" w14:textId="198AF387" w:rsidR="00F8354F" w:rsidRDefault="00F8354F">
            <w:pPr>
              <w:spacing w:after="40"/>
            </w:pPr>
          </w:p>
        </w:tc>
        <w:tc>
          <w:tcPr>
            <w:tcW w:w="3584" w:type="dxa"/>
            <w:tcMar>
              <w:right w:w="0" w:type="dxa"/>
            </w:tcMar>
          </w:tcPr>
          <w:p w14:paraId="11187F0C" w14:textId="330521CC" w:rsidR="00F8354F" w:rsidRDefault="00F8354F">
            <w:pPr>
              <w:pStyle w:val="Heading2"/>
              <w:spacing w:after="40"/>
              <w:outlineLvl w:val="1"/>
            </w:pPr>
          </w:p>
          <w:p w14:paraId="73CEADFF" w14:textId="361169A0" w:rsidR="00F8354F" w:rsidRDefault="00F8354F">
            <w:pPr>
              <w:spacing w:after="40"/>
            </w:pPr>
          </w:p>
        </w:tc>
      </w:tr>
    </w:tbl>
    <w:p w14:paraId="2BF006AF" w14:textId="77777777" w:rsidR="00F8354F" w:rsidRDefault="00F8354F">
      <w:pPr>
        <w:pStyle w:val="NoSpacing"/>
      </w:pPr>
    </w:p>
    <w:sectPr w:rsidR="00F8354F">
      <w:pgSz w:w="15840" w:h="12240" w:orient="landscape" w:code="1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CF224" w14:textId="77777777" w:rsidR="00645AED" w:rsidRDefault="00645AED">
      <w:pPr>
        <w:spacing w:before="0" w:after="0"/>
      </w:pPr>
      <w:r>
        <w:separator/>
      </w:r>
    </w:p>
  </w:endnote>
  <w:endnote w:type="continuationSeparator" w:id="0">
    <w:p w14:paraId="47269520" w14:textId="77777777" w:rsidR="00645AED" w:rsidRDefault="00645A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77CC9" w14:textId="77777777" w:rsidR="00645AED" w:rsidRDefault="00645AED">
      <w:pPr>
        <w:spacing w:before="0" w:after="0"/>
      </w:pPr>
      <w:r>
        <w:separator/>
      </w:r>
    </w:p>
  </w:footnote>
  <w:footnote w:type="continuationSeparator" w:id="0">
    <w:p w14:paraId="392207DF" w14:textId="77777777" w:rsidR="00645AED" w:rsidRDefault="00645AE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1/30/2017"/>
    <w:docVar w:name="MonthStart" w:val="11/1/2017"/>
  </w:docVars>
  <w:rsids>
    <w:rsidRoot w:val="00FB6BBB"/>
    <w:rsid w:val="000958A4"/>
    <w:rsid w:val="00262469"/>
    <w:rsid w:val="003B46B4"/>
    <w:rsid w:val="00532D2F"/>
    <w:rsid w:val="00645AED"/>
    <w:rsid w:val="007F7A5D"/>
    <w:rsid w:val="00804FC2"/>
    <w:rsid w:val="00CA55EB"/>
    <w:rsid w:val="00E6043F"/>
    <w:rsid w:val="00EA45F5"/>
    <w:rsid w:val="00F8354F"/>
    <w:rsid w:val="00F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D50CCC"/>
  <w15:docId w15:val="{8C57F8D3-D902-44CF-A839-B959D00C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7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3" w:unhideWhenUsed="1" w:qFormat="1"/>
    <w:lsdException w:name="Emphasis" w:semiHidden="1" w:uiPriority="13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3" w:unhideWhenUsed="1" w:qFormat="1"/>
    <w:lsdException w:name="Quote" w:semiHidden="1" w:uiPriority="13" w:unhideWhenUsed="1" w:qFormat="1"/>
    <w:lsdException w:name="Intense Quote" w:semiHidden="1" w:uiPriority="13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13" w:unhideWhenUsed="1" w:qFormat="1"/>
    <w:lsdException w:name="Subtle Reference" w:semiHidden="1" w:uiPriority="13" w:unhideWhenUsed="1" w:qFormat="1"/>
    <w:lsdException w:name="Intense Reference" w:semiHidden="1" w:uiPriority="13" w:unhideWhenUsed="1" w:qFormat="1"/>
    <w:lsdException w:name="Book Title" w:semiHidden="1" w:uiPriority="1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Dates">
    <w:name w:val="Dates"/>
    <w:basedOn w:val="Normal"/>
    <w:uiPriority w:val="4"/>
    <w:qFormat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Year">
    <w:name w:val="Year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bCs/>
      <w:caps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\AppData\Roaming\Microsoft\Templates\Horizontal%20calendar%20(Sunday%20start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E5148D4FCC4A80B72C595F0FF9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DE992-6CFD-4D7F-B8DF-CFC5099B5946}"/>
      </w:docPartPr>
      <w:docPartBody>
        <w:p w:rsidR="00000000" w:rsidRDefault="00331315">
          <w:pPr>
            <w:pStyle w:val="8AE5148D4FCC4A80B72C595F0FF96B7C"/>
          </w:pPr>
          <w:r>
            <w:t>Sunday</w:t>
          </w:r>
        </w:p>
      </w:docPartBody>
    </w:docPart>
    <w:docPart>
      <w:docPartPr>
        <w:name w:val="44D1488DDF794E24976E3721D3AA5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C288C-849C-4F65-B468-5C3F30C0BA24}"/>
      </w:docPartPr>
      <w:docPartBody>
        <w:p w:rsidR="00000000" w:rsidRDefault="00331315">
          <w:pPr>
            <w:pStyle w:val="44D1488DDF794E24976E3721D3AA558D"/>
          </w:pPr>
          <w:r>
            <w:t>Monday</w:t>
          </w:r>
        </w:p>
      </w:docPartBody>
    </w:docPart>
    <w:docPart>
      <w:docPartPr>
        <w:name w:val="CFF2A8BF9EB34A3FA6D80F39A2A79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C149D-C6A1-439C-9EC8-11784A906050}"/>
      </w:docPartPr>
      <w:docPartBody>
        <w:p w:rsidR="00000000" w:rsidRDefault="00331315">
          <w:pPr>
            <w:pStyle w:val="CFF2A8BF9EB34A3FA6D80F39A2A7914F"/>
          </w:pPr>
          <w:r>
            <w:t>Tuesday</w:t>
          </w:r>
        </w:p>
      </w:docPartBody>
    </w:docPart>
    <w:docPart>
      <w:docPartPr>
        <w:name w:val="E2C1113A9A7A49329D329022940DF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82581-CABD-4195-AFB6-E6ED8BCDEA10}"/>
      </w:docPartPr>
      <w:docPartBody>
        <w:p w:rsidR="00000000" w:rsidRDefault="00331315">
          <w:pPr>
            <w:pStyle w:val="E2C1113A9A7A49329D329022940DFE3F"/>
          </w:pPr>
          <w:r>
            <w:t>Wednesday</w:t>
          </w:r>
        </w:p>
      </w:docPartBody>
    </w:docPart>
    <w:docPart>
      <w:docPartPr>
        <w:name w:val="3D7E63C3961C4002A4D5B171B6789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B34B-E2A7-4503-AD28-ACC322019158}"/>
      </w:docPartPr>
      <w:docPartBody>
        <w:p w:rsidR="00000000" w:rsidRDefault="00331315">
          <w:pPr>
            <w:pStyle w:val="3D7E63C3961C4002A4D5B171B6789742"/>
          </w:pPr>
          <w:r>
            <w:t>Thursday</w:t>
          </w:r>
        </w:p>
      </w:docPartBody>
    </w:docPart>
    <w:docPart>
      <w:docPartPr>
        <w:name w:val="9FF61E4F280743BCBC4E0F62BE337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7A342-4F11-4F2C-8B9F-F9770ED659CF}"/>
      </w:docPartPr>
      <w:docPartBody>
        <w:p w:rsidR="00000000" w:rsidRDefault="00331315">
          <w:pPr>
            <w:pStyle w:val="9FF61E4F280743BCBC4E0F62BE337F65"/>
          </w:pPr>
          <w:r>
            <w:t>Friday</w:t>
          </w:r>
        </w:p>
      </w:docPartBody>
    </w:docPart>
    <w:docPart>
      <w:docPartPr>
        <w:name w:val="BD8E1AE2912443E4913C08E07FB3F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2CFDE-5D62-4AD0-8931-7527246A046F}"/>
      </w:docPartPr>
      <w:docPartBody>
        <w:p w:rsidR="00000000" w:rsidRDefault="00331315">
          <w:pPr>
            <w:pStyle w:val="BD8E1AE2912443E4913C08E07FB3F274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9D"/>
    <w:rsid w:val="00331315"/>
    <w:rsid w:val="00E2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E5148D4FCC4A80B72C595F0FF96B7C">
    <w:name w:val="8AE5148D4FCC4A80B72C595F0FF96B7C"/>
  </w:style>
  <w:style w:type="paragraph" w:customStyle="1" w:styleId="44D1488DDF794E24976E3721D3AA558D">
    <w:name w:val="44D1488DDF794E24976E3721D3AA558D"/>
  </w:style>
  <w:style w:type="paragraph" w:customStyle="1" w:styleId="CFF2A8BF9EB34A3FA6D80F39A2A7914F">
    <w:name w:val="CFF2A8BF9EB34A3FA6D80F39A2A7914F"/>
  </w:style>
  <w:style w:type="paragraph" w:customStyle="1" w:styleId="E2C1113A9A7A49329D329022940DFE3F">
    <w:name w:val="E2C1113A9A7A49329D329022940DFE3F"/>
  </w:style>
  <w:style w:type="paragraph" w:customStyle="1" w:styleId="3D7E63C3961C4002A4D5B171B6789742">
    <w:name w:val="3D7E63C3961C4002A4D5B171B6789742"/>
  </w:style>
  <w:style w:type="paragraph" w:customStyle="1" w:styleId="9FF61E4F280743BCBC4E0F62BE337F65">
    <w:name w:val="9FF61E4F280743BCBC4E0F62BE337F65"/>
  </w:style>
  <w:style w:type="paragraph" w:customStyle="1" w:styleId="BD8E1AE2912443E4913C08E07FB3F274">
    <w:name w:val="BD8E1AE2912443E4913C08E07FB3F274"/>
  </w:style>
  <w:style w:type="paragraph" w:customStyle="1" w:styleId="9A465A8373CF474FA92AD940D9774D2F">
    <w:name w:val="9A465A8373CF474FA92AD940D9774D2F"/>
  </w:style>
  <w:style w:type="paragraph" w:customStyle="1" w:styleId="E9C9976477784DF29426CC2899537F8D">
    <w:name w:val="E9C9976477784DF29426CC2899537F8D"/>
  </w:style>
  <w:style w:type="paragraph" w:customStyle="1" w:styleId="F6C05B13C170443EAA9F3FD3F1926605">
    <w:name w:val="F6C05B13C170443EAA9F3FD3F1926605"/>
  </w:style>
  <w:style w:type="paragraph" w:customStyle="1" w:styleId="16B966789CF34AE2B6A77F9013474EE2">
    <w:name w:val="16B966789CF34AE2B6A77F9013474EE2"/>
  </w:style>
  <w:style w:type="paragraph" w:customStyle="1" w:styleId="1F77B9BFDCAF4913A3C754B2E533F92B">
    <w:name w:val="1F77B9BFDCAF4913A3C754B2E533F92B"/>
  </w:style>
  <w:style w:type="paragraph" w:customStyle="1" w:styleId="0515AB02E7264ADBB9B9BCA70E3F36A9">
    <w:name w:val="0515AB02E7264ADBB9B9BCA70E3F36A9"/>
  </w:style>
  <w:style w:type="paragraph" w:customStyle="1" w:styleId="084021CB88354670841201FB96C54F39">
    <w:name w:val="084021CB88354670841201FB96C54F39"/>
  </w:style>
  <w:style w:type="paragraph" w:customStyle="1" w:styleId="3D95B726C7E94266A306E8D492FB77E7">
    <w:name w:val="3D95B726C7E94266A306E8D492FB77E7"/>
    <w:rsid w:val="00E2659D"/>
  </w:style>
  <w:style w:type="paragraph" w:customStyle="1" w:styleId="33C943A9264C412EB73A563B6B8C2A91">
    <w:name w:val="33C943A9264C412EB73A563B6B8C2A91"/>
    <w:rsid w:val="00E2659D"/>
  </w:style>
  <w:style w:type="paragraph" w:customStyle="1" w:styleId="AD489B42372A420F9EDC17207DB3B05E">
    <w:name w:val="AD489B42372A420F9EDC17207DB3B05E"/>
    <w:rsid w:val="00E2659D"/>
  </w:style>
  <w:style w:type="paragraph" w:customStyle="1" w:styleId="24BA387FA3134912B8B31353FB2A29B0">
    <w:name w:val="24BA387FA3134912B8B31353FB2A29B0"/>
    <w:rsid w:val="00E2659D"/>
  </w:style>
  <w:style w:type="paragraph" w:customStyle="1" w:styleId="53A2D6B457D14FF5857459DD1EE0F42F">
    <w:name w:val="53A2D6B457D14FF5857459DD1EE0F42F"/>
    <w:rsid w:val="00E2659D"/>
  </w:style>
  <w:style w:type="paragraph" w:customStyle="1" w:styleId="63DD9EA338974C7A9643A446E4E07C47">
    <w:name w:val="63DD9EA338974C7A9643A446E4E07C47"/>
    <w:rsid w:val="00E265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39487-35DF-4FD2-B85D-BF20DDE4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(Sunday start)</Template>
  <TotalTime>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Kristopher Miles</cp:lastModifiedBy>
  <cp:revision>1</cp:revision>
  <dcterms:created xsi:type="dcterms:W3CDTF">2017-11-21T10:20:00Z</dcterms:created>
  <dcterms:modified xsi:type="dcterms:W3CDTF">2017-11-21T10:29:00Z</dcterms:modified>
  <cp:category/>
</cp:coreProperties>
</file>